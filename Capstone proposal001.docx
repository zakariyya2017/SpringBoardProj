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717D35">
      <w:pPr>
        <w:pStyle w:val="NoSpacing"/>
      </w:pPr>
      <w:r>
        <w:t>Capstone proposal: Seid Ahmed</w:t>
      </w:r>
    </w:p>
    <w:p w:rsidR="00E614DD" w:rsidRDefault="00E614DD" w:rsidP="009D4EB3"/>
    <w:p w:rsidR="00806C40" w:rsidRPr="00814ED1" w:rsidRDefault="00814ED1" w:rsidP="00806C40">
      <w:pPr>
        <w:ind w:left="2880"/>
        <w:rPr>
          <w:b/>
          <w:u w:val="single"/>
        </w:rPr>
      </w:pPr>
      <w:r>
        <w:rPr>
          <w:b/>
          <w:u w:val="single"/>
        </w:rPr>
        <w:t>P</w:t>
      </w:r>
      <w:r w:rsidR="00806C40" w:rsidRPr="00814ED1">
        <w:rPr>
          <w:b/>
          <w:u w:val="single"/>
        </w:rPr>
        <w:t xml:space="preserve">roblem </w:t>
      </w:r>
    </w:p>
    <w:p w:rsidR="00806C40" w:rsidRDefault="00806C40" w:rsidP="00806C40">
      <w:r>
        <w:t>The first capstone project will focus on Auto Mpg for different cars of origin.</w:t>
      </w:r>
    </w:p>
    <w:p w:rsidR="00806C40" w:rsidRPr="00814ED1" w:rsidRDefault="00806C40" w:rsidP="00806C4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814ED1">
        <w:rPr>
          <w:b/>
          <w:u w:val="single"/>
        </w:rPr>
        <w:t>Client</w:t>
      </w:r>
    </w:p>
    <w:p w:rsidR="00806C40" w:rsidRDefault="00806C40" w:rsidP="00814ED1">
      <w:pPr>
        <w:ind w:left="720" w:firstLine="0"/>
      </w:pPr>
      <w:r>
        <w:t>The client could be any one who cares about car efficiency including the Federal government, car dealers who want to sell efficient cars, and others.</w:t>
      </w:r>
    </w:p>
    <w:p w:rsidR="00806C40" w:rsidRPr="00814ED1" w:rsidRDefault="00806C40" w:rsidP="00806C40">
      <w:pPr>
        <w:rPr>
          <w:b/>
          <w:u w:val="single"/>
        </w:rPr>
      </w:pPr>
      <w:r>
        <w:t xml:space="preserve">                 </w:t>
      </w:r>
      <w:r w:rsidR="00814ED1">
        <w:t xml:space="preserve">                               </w:t>
      </w:r>
      <w:r w:rsidRPr="00814ED1">
        <w:rPr>
          <w:b/>
          <w:u w:val="single"/>
        </w:rPr>
        <w:t>Dataset</w:t>
      </w:r>
    </w:p>
    <w:p w:rsidR="00806C40" w:rsidRDefault="00806C40" w:rsidP="00806C40">
      <w:r>
        <w:t>I will get the data from the UCI website. I use the Auto-Mpg data set</w:t>
      </w:r>
    </w:p>
    <w:p w:rsidR="00806C40" w:rsidRPr="00814ED1" w:rsidRDefault="00806C40" w:rsidP="00806C4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814ED1">
        <w:rPr>
          <w:b/>
          <w:u w:val="single"/>
        </w:rPr>
        <w:t>Outlines</w:t>
      </w:r>
    </w:p>
    <w:p w:rsidR="001B3356" w:rsidRDefault="00814ED1" w:rsidP="00814ED1">
      <w:pPr>
        <w:ind w:left="720"/>
      </w:pPr>
      <w:bookmarkStart w:id="0" w:name="_GoBack"/>
      <w:bookmarkEnd w:id="0"/>
      <w:r>
        <w:t xml:space="preserve"> </w:t>
      </w:r>
      <w:r w:rsidR="001B3356">
        <w:t>Import the required libraries</w:t>
      </w:r>
    </w:p>
    <w:p w:rsidR="00806C40" w:rsidRDefault="001B3356" w:rsidP="00814ED1">
      <w:r>
        <w:t xml:space="preserve">            </w:t>
      </w:r>
      <w:r w:rsidR="00806C40">
        <w:t>Download the data from the website</w:t>
      </w:r>
    </w:p>
    <w:p w:rsidR="001B3356" w:rsidRDefault="001B3356" w:rsidP="00814ED1">
      <w:r>
        <w:t xml:space="preserve">            Analyze the dataset and check if there are missing values</w:t>
      </w:r>
    </w:p>
    <w:p w:rsidR="001B3356" w:rsidRDefault="001B3356" w:rsidP="00814ED1">
      <w:r>
        <w:tab/>
        <w:t>Check the Data types if there is a non-numerical value.</w:t>
      </w:r>
    </w:p>
    <w:p w:rsidR="001B3356" w:rsidRDefault="001B3356" w:rsidP="00814ED1">
      <w:r>
        <w:t xml:space="preserve">            Check the skewness of the data distribution and scale the data if its skewed.</w:t>
      </w:r>
    </w:p>
    <w:p w:rsidR="001B3356" w:rsidRDefault="001B3356" w:rsidP="00814ED1">
      <w:pPr>
        <w:ind w:left="1440" w:firstLine="0"/>
      </w:pPr>
      <w:r>
        <w:t>Explore the target with different features to determine which feature is more                        important and decisive.</w:t>
      </w:r>
    </w:p>
    <w:p w:rsidR="000D3C10" w:rsidRDefault="000D3C10" w:rsidP="00814ED1">
      <w:pPr>
        <w:ind w:left="1440" w:firstLine="0"/>
      </w:pPr>
      <w:r>
        <w:t>The scatter plots and heat map could give as a good hint how the features are related.</w:t>
      </w:r>
    </w:p>
    <w:p w:rsidR="000D3C10" w:rsidRDefault="000D3C10" w:rsidP="00814ED1">
      <w:pPr>
        <w:ind w:left="1440" w:firstLine="0"/>
      </w:pPr>
      <w:r>
        <w:t>We evaluate the dataset with some baseline algorithms with the non-scaled data.</w:t>
      </w:r>
    </w:p>
    <w:p w:rsidR="000D3C10" w:rsidRDefault="000D3C10" w:rsidP="00814ED1">
      <w:pPr>
        <w:ind w:left="1440" w:firstLine="0"/>
      </w:pPr>
      <w:r>
        <w:t xml:space="preserve">After checking the scores of the algorithms, we will proceed to </w:t>
      </w:r>
      <w:r w:rsidR="00814ED1">
        <w:t>evaluate</w:t>
      </w:r>
      <w:r>
        <w:t xml:space="preserve"> the same algorithms with a scaled data.</w:t>
      </w:r>
    </w:p>
    <w:p w:rsidR="000D3C10" w:rsidRDefault="000D3C10" w:rsidP="00814ED1">
      <w:pPr>
        <w:ind w:left="1440" w:firstLine="0"/>
      </w:pPr>
      <w:r>
        <w:t>We tune the algorithms we chose based on the scores we get.</w:t>
      </w:r>
    </w:p>
    <w:p w:rsidR="000D3C10" w:rsidRDefault="000D3C10" w:rsidP="00814ED1">
      <w:pPr>
        <w:ind w:left="1440" w:firstLine="0"/>
      </w:pPr>
      <w:r>
        <w:lastRenderedPageBreak/>
        <w:t>We prepare a pipeline to show the reproducibility of the above process.</w:t>
      </w:r>
    </w:p>
    <w:p w:rsidR="000D3C10" w:rsidRDefault="000D3C10" w:rsidP="001B3356">
      <w:pPr>
        <w:ind w:left="1440" w:firstLine="0"/>
      </w:pPr>
      <w:r>
        <w:t>Present the model.</w:t>
      </w:r>
    </w:p>
    <w:p w:rsidR="00814ED1" w:rsidRPr="00814ED1" w:rsidRDefault="00814ED1" w:rsidP="00814ED1">
      <w:pPr>
        <w:ind w:left="2160"/>
        <w:rPr>
          <w:b/>
          <w:u w:val="single"/>
        </w:rPr>
      </w:pPr>
      <w:r w:rsidRPr="00814ED1">
        <w:rPr>
          <w:b/>
          <w:u w:val="single"/>
        </w:rPr>
        <w:t>Deliverables</w:t>
      </w:r>
    </w:p>
    <w:p w:rsidR="00814ED1" w:rsidRDefault="00814ED1" w:rsidP="001B3356">
      <w:pPr>
        <w:ind w:left="1440" w:firstLine="0"/>
      </w:pPr>
      <w:r>
        <w:t xml:space="preserve">A code that do all the above </w:t>
      </w:r>
    </w:p>
    <w:p w:rsidR="000D3C10" w:rsidRDefault="000D3C10" w:rsidP="001B3356">
      <w:pPr>
        <w:ind w:left="1440" w:firstLine="0"/>
      </w:pPr>
    </w:p>
    <w:p w:rsidR="000D3C10" w:rsidRDefault="000D3C10" w:rsidP="001B3356">
      <w:pPr>
        <w:ind w:left="1440" w:firstLine="0"/>
      </w:pPr>
    </w:p>
    <w:p w:rsidR="001B3356" w:rsidRDefault="001B3356" w:rsidP="00806C40">
      <w:r>
        <w:t xml:space="preserve">             </w:t>
      </w:r>
    </w:p>
    <w:p w:rsidR="001B3356" w:rsidRDefault="001B3356" w:rsidP="00806C40">
      <w:r>
        <w:t xml:space="preserve">            </w:t>
      </w:r>
    </w:p>
    <w:p w:rsidR="00806C40" w:rsidRDefault="00806C40" w:rsidP="00806C40">
      <w:r>
        <w:t xml:space="preserve"> </w:t>
      </w:r>
    </w:p>
    <w:p w:rsidR="00806C40" w:rsidRDefault="00806C40" w:rsidP="00806C40"/>
    <w:p w:rsidR="00806C40" w:rsidRPr="00806C40" w:rsidRDefault="00806C40" w:rsidP="00806C40"/>
    <w:p w:rsidR="00717D35" w:rsidRPr="00717D35" w:rsidRDefault="00717D35" w:rsidP="00717D35"/>
    <w:sectPr w:rsidR="00717D35" w:rsidRPr="00717D3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9A7" w:rsidRDefault="00E119A7">
      <w:pPr>
        <w:spacing w:line="240" w:lineRule="auto"/>
      </w:pPr>
      <w:r>
        <w:separator/>
      </w:r>
    </w:p>
  </w:endnote>
  <w:endnote w:type="continuationSeparator" w:id="0">
    <w:p w:rsidR="00E119A7" w:rsidRDefault="00E11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9A7" w:rsidRDefault="00E119A7">
      <w:pPr>
        <w:spacing w:line="240" w:lineRule="auto"/>
      </w:pPr>
      <w:r>
        <w:separator/>
      </w:r>
    </w:p>
  </w:footnote>
  <w:footnote w:type="continuationSeparator" w:id="0">
    <w:p w:rsidR="00E119A7" w:rsidRDefault="00E11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814ED1">
    <w:pPr>
      <w:pStyle w:val="Header"/>
    </w:pPr>
    <w:r>
      <w:t>Ahmed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717D35">
    <w:pPr>
      <w:pStyle w:val="Header"/>
    </w:pPr>
    <w:r>
      <w:t>Ahmed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814ED1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35"/>
    <w:rsid w:val="00040CBB"/>
    <w:rsid w:val="000B78C8"/>
    <w:rsid w:val="000D3C10"/>
    <w:rsid w:val="001463B2"/>
    <w:rsid w:val="001B3356"/>
    <w:rsid w:val="001F62C0"/>
    <w:rsid w:val="00245E02"/>
    <w:rsid w:val="00353B66"/>
    <w:rsid w:val="004A2675"/>
    <w:rsid w:val="004F7139"/>
    <w:rsid w:val="00691EC1"/>
    <w:rsid w:val="00717D35"/>
    <w:rsid w:val="007C53FB"/>
    <w:rsid w:val="00806C40"/>
    <w:rsid w:val="00814ED1"/>
    <w:rsid w:val="008B7D18"/>
    <w:rsid w:val="008F1F97"/>
    <w:rsid w:val="008F4052"/>
    <w:rsid w:val="009D4EB3"/>
    <w:rsid w:val="00B13D1B"/>
    <w:rsid w:val="00B818DF"/>
    <w:rsid w:val="00D52117"/>
    <w:rsid w:val="00DB0D39"/>
    <w:rsid w:val="00E119A7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F15FE"/>
  <w15:chartTrackingRefBased/>
  <w15:docId w15:val="{D81ECE63-E95E-40CA-A05B-366CBB28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r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55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2018-04-20T06:20:00Z</dcterms:created>
  <dcterms:modified xsi:type="dcterms:W3CDTF">2018-04-20T07:15:00Z</dcterms:modified>
  <cp:version/>
</cp:coreProperties>
</file>